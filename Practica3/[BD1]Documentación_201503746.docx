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AB02A7" w:rsidP="00D70D02">
      <w:pPr>
        <w:rPr>
          <w:noProof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BEAF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5F07" w:rsidRDefault="00F45F07" w:rsidP="00D077E9">
                                  <w:pPr>
                                    <w:pStyle w:val="Puesto"/>
                                    <w:spacing w:after="0"/>
                                    <w:rPr>
                                      <w:sz w:val="56"/>
                                      <w:lang w:val="es-MX" w:bidi="es-ES"/>
                                    </w:rPr>
                                  </w:pPr>
                                </w:p>
                                <w:p w:rsidR="00F45F07" w:rsidRDefault="00F45F07" w:rsidP="00D077E9">
                                  <w:pPr>
                                    <w:pStyle w:val="Puesto"/>
                                    <w:spacing w:after="0"/>
                                    <w:rPr>
                                      <w:sz w:val="56"/>
                                      <w:lang w:val="es-MX" w:bidi="es-ES"/>
                                    </w:rPr>
                                  </w:pPr>
                                  <w:r w:rsidRPr="008D33A2">
                                    <w:rPr>
                                      <w:sz w:val="56"/>
                                      <w:lang w:val="es-MX" w:bidi="es-ES"/>
                                    </w:rPr>
                                    <w:t>DOCUMENTACION</w:t>
                                  </w:r>
                                </w:p>
                                <w:p w:rsidR="00F45F07" w:rsidRPr="008D33A2" w:rsidRDefault="00F45F07" w:rsidP="00D077E9">
                                  <w:pPr>
                                    <w:pStyle w:val="Puesto"/>
                                    <w:spacing w:after="0"/>
                                    <w:rPr>
                                      <w:sz w:val="56"/>
                                      <w:lang w:val="en-US"/>
                                    </w:rPr>
                                  </w:pPr>
                                  <w:r w:rsidRPr="008D33A2">
                                    <w:rPr>
                                      <w:sz w:val="56"/>
                                      <w:lang w:val="es-MX" w:bidi="es-ES"/>
                                    </w:rPr>
                                    <w:t>‘</w:t>
                                  </w:r>
                                  <w:r>
                                    <w:rPr>
                                      <w:sz w:val="56"/>
                                      <w:lang w:val="es-MX" w:bidi="es-ES"/>
                                    </w:rPr>
                                    <w:t>NORMALIZACION</w:t>
                                  </w:r>
                                  <w:r>
                                    <w:rPr>
                                      <w:sz w:val="56"/>
                                      <w:lang w:val="en-US" w:bidi="es-ES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F45F07" w:rsidRDefault="00F45F07" w:rsidP="00D077E9">
                            <w:pPr>
                              <w:pStyle w:val="Puesto"/>
                              <w:spacing w:after="0"/>
                              <w:rPr>
                                <w:sz w:val="56"/>
                                <w:lang w:val="es-MX" w:bidi="es-ES"/>
                              </w:rPr>
                            </w:pPr>
                          </w:p>
                          <w:p w:rsidR="00F45F07" w:rsidRDefault="00F45F07" w:rsidP="00D077E9">
                            <w:pPr>
                              <w:pStyle w:val="Puesto"/>
                              <w:spacing w:after="0"/>
                              <w:rPr>
                                <w:sz w:val="56"/>
                                <w:lang w:val="es-MX" w:bidi="es-ES"/>
                              </w:rPr>
                            </w:pPr>
                            <w:r w:rsidRPr="008D33A2">
                              <w:rPr>
                                <w:sz w:val="56"/>
                                <w:lang w:val="es-MX" w:bidi="es-ES"/>
                              </w:rPr>
                              <w:t>DOCUMENTACION</w:t>
                            </w:r>
                          </w:p>
                          <w:p w:rsidR="00F45F07" w:rsidRPr="008D33A2" w:rsidRDefault="00F45F07" w:rsidP="00D077E9">
                            <w:pPr>
                              <w:pStyle w:val="Puesto"/>
                              <w:spacing w:after="0"/>
                              <w:rPr>
                                <w:sz w:val="56"/>
                                <w:lang w:val="en-US"/>
                              </w:rPr>
                            </w:pPr>
                            <w:r w:rsidRPr="008D33A2">
                              <w:rPr>
                                <w:sz w:val="56"/>
                                <w:lang w:val="es-MX" w:bidi="es-ES"/>
                              </w:rPr>
                              <w:t>‘</w:t>
                            </w:r>
                            <w:r>
                              <w:rPr>
                                <w:sz w:val="56"/>
                                <w:lang w:val="es-MX" w:bidi="es-ES"/>
                              </w:rPr>
                              <w:t>NORMALIZACION</w:t>
                            </w:r>
                            <w:r>
                              <w:rPr>
                                <w:sz w:val="56"/>
                                <w:lang w:val="en-US" w:bidi="es-ES"/>
                              </w:rPr>
                              <w:t>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C27670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BD57BC4CC6C4EC5B8CC3F83DD27DC02"/>
              </w:placeholder>
              <w15:appearance w15:val="hidden"/>
            </w:sdtPr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192145">
                  <w:rPr>
                    <w:rStyle w:val="SubttuloCar"/>
                    <w:b w:val="0"/>
                    <w:noProof/>
                    <w:lang w:bidi="es-ES"/>
                  </w:rPr>
                  <w:t>25 abril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E2F52A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F45F07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C6EC6691E944F6EB71524094C66B8F7"/>
                </w:placeholder>
                <w15:appearance w15:val="hidden"/>
              </w:sdtPr>
              <w:sdtContent>
                <w:r w:rsidR="008D33A2">
                  <w:rPr>
                    <w:noProof/>
                  </w:rPr>
                  <w:t>RAYMUNDO ALEXANDER IXVALAN PACHECO</w:t>
                </w:r>
              </w:sdtContent>
            </w:sdt>
          </w:p>
          <w:p w:rsidR="00D077E9" w:rsidRDefault="008D33A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Carne: 201503746</w:t>
            </w:r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8D33A2">
      <w:pPr>
        <w:spacing w:after="200"/>
        <w:rPr>
          <w:noProof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2626614</wp:posOffset>
            </wp:positionV>
            <wp:extent cx="3496716" cy="3496716"/>
            <wp:effectExtent l="0" t="0" r="889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Usa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16" cy="34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F9791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8D33A2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NORMALIZACION</w:t>
      </w:r>
    </w:p>
    <w:tbl>
      <w:tblPr>
        <w:tblW w:w="996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1"/>
      </w:tblGrid>
      <w:tr w:rsidR="00D077E9" w:rsidTr="008D33A2">
        <w:trPr>
          <w:trHeight w:val="1351"/>
        </w:trPr>
        <w:tc>
          <w:tcPr>
            <w:tcW w:w="9961" w:type="dxa"/>
          </w:tcPr>
          <w:sdt>
            <w:sdtPr>
              <w:rPr>
                <w:noProof/>
              </w:rPr>
              <w:id w:val="1660650702"/>
              <w:placeholder>
                <w:docPart w:val="90491249D3A94EC6856401A6AE498C2F"/>
              </w:placeholder>
              <w15:appearance w15:val="hidden"/>
            </w:sdtPr>
            <w:sdtContent>
              <w:p w:rsidR="00D077E9" w:rsidRDefault="008D33A2" w:rsidP="00DF027C">
                <w:pPr>
                  <w:pStyle w:val="Ttulo2"/>
                  <w:rPr>
                    <w:noProof/>
                  </w:rPr>
                </w:pPr>
                <w:r>
                  <w:rPr>
                    <w:noProof/>
                  </w:rPr>
                  <w:t>PRIMERA FORMA NORMAL (1FN)</w:t>
                </w:r>
              </w:p>
            </w:sdtContent>
          </w:sdt>
          <w:p w:rsidR="00DF027C" w:rsidRPr="008D33A2" w:rsidRDefault="008D33A2" w:rsidP="00DF027C">
            <w:pPr>
              <w:pStyle w:val="Contenido"/>
              <w:rPr>
                <w:noProof/>
              </w:rPr>
            </w:pPr>
            <w:r w:rsidRPr="008D33A2">
              <w:rPr>
                <w:noProof/>
              </w:rPr>
              <w:t>Convirtiendo a datos atomicos los nombres del cliente, empleados y actores.</w:t>
            </w:r>
          </w:p>
          <w:p w:rsidR="00DF027C" w:rsidRDefault="00DF027C" w:rsidP="00DF027C">
            <w:pPr>
              <w:rPr>
                <w:noProof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E941D2" w:rsidRPr="00E941D2" w:rsidTr="00E941D2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nombre_cliente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12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apellido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Austin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Cintron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Austin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Austin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Hugh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Waldrop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Hugh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Hugh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Steven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Curley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Steven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Steven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Derek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Blakely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Derek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Derek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Michele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Grant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Michele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Michele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Lee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Hawks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Lee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Lee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Dwight Lombardi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Dwight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Dwight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Leo Ebert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Leo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Leo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Carmen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Owens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Carmen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Carmen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Pedro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Chestnut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Pedro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Pedro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Pauline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Henry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Pauline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Pauline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Edgar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Rhoads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Edgar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Edgar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0"/>
                      <w:szCs w:val="20"/>
                      <w:lang w:val="es-MX" w:eastAsia="es-MX"/>
                    </w:rPr>
                  </w:pP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nombre_empleado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apellido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Mike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Hillyer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Mike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Mike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Jon Stephens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Jon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0"/>
                      <w:szCs w:val="20"/>
                      <w:lang w:val="es-MX" w:eastAsia="es-MX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0"/>
                      <w:szCs w:val="20"/>
                      <w:lang w:val="es-MX" w:eastAsia="es-MX"/>
                    </w:rPr>
                  </w:pP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actor_pelicula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Cs/>
                      <w:i/>
                      <w:iCs/>
                      <w:color w:val="000000"/>
                      <w:sz w:val="22"/>
                      <w:u w:val="single"/>
                      <w:lang w:val="es-MX" w:eastAsia="es-MX"/>
                    </w:rPr>
                    <w:t>apellido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Jayne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Neeson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Jayne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Jayne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Lucille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Dee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Lucille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Lucille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Kenneth Hoffman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Kenneth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Kenneth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Renee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Ball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Renee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Renee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Adam Hopper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Adam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Adam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Johnny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Lollobrigida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Johnny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Johnny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Mary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Keitel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Mary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Mary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Gregory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Gooding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Gregory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Gregory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Sandra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Peck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Sandra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Sandra</w:t>
                  </w:r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Penelope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</w:t>
                  </w: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Cronyn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Penelope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Penelope</w:t>
                  </w:r>
                  <w:proofErr w:type="spellEnd"/>
                </w:p>
              </w:tc>
            </w:tr>
            <w:tr w:rsidR="00E941D2" w:rsidRPr="00E941D2" w:rsidTr="00E941D2">
              <w:trPr>
                <w:trHeight w:val="300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Fay</w:t>
                  </w:r>
                  <w:proofErr w:type="spellEnd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 xml:space="preserve"> Wood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Fay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941D2" w:rsidRPr="00E941D2" w:rsidRDefault="00E941D2" w:rsidP="00E941D2">
                  <w:p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</w:pPr>
                  <w:proofErr w:type="spellStart"/>
                  <w:r w:rsidRPr="00E941D2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  <w:lang w:val="es-MX" w:eastAsia="es-MX"/>
                    </w:rPr>
                    <w:t>Fay</w:t>
                  </w:r>
                  <w:proofErr w:type="spellEnd"/>
                </w:p>
              </w:tc>
            </w:tr>
          </w:tbl>
          <w:p w:rsidR="00DF027C" w:rsidRDefault="00DF027C" w:rsidP="008D33A2">
            <w:pPr>
              <w:pStyle w:val="Contenido"/>
              <w:rPr>
                <w:noProof/>
              </w:rPr>
            </w:pPr>
          </w:p>
        </w:tc>
      </w:tr>
    </w:tbl>
    <w:p w:rsidR="00AB02A7" w:rsidRDefault="00AB02A7" w:rsidP="00DF027C">
      <w:pPr>
        <w:rPr>
          <w:noProof/>
        </w:rPr>
      </w:pPr>
    </w:p>
    <w:p w:rsidR="00E941D2" w:rsidRDefault="00E941D2" w:rsidP="00DF027C">
      <w:pPr>
        <w:rPr>
          <w:noProof/>
        </w:rPr>
      </w:pPr>
    </w:p>
    <w:p w:rsidR="00E941D2" w:rsidRDefault="00E941D2" w:rsidP="00DF027C">
      <w:pPr>
        <w:rPr>
          <w:noProof/>
        </w:rPr>
      </w:pPr>
    </w:p>
    <w:p w:rsidR="00E941D2" w:rsidRDefault="00E941D2" w:rsidP="00DF027C">
      <w:pPr>
        <w:rPr>
          <w:noProof/>
        </w:rPr>
      </w:pPr>
    </w:p>
    <w:p w:rsidR="00E941D2" w:rsidRDefault="00E941D2" w:rsidP="00DF027C">
      <w:pPr>
        <w:rPr>
          <w:noProof/>
        </w:rPr>
      </w:pPr>
    </w:p>
    <w:sdt>
      <w:sdtPr>
        <w:rPr>
          <w:noProof/>
        </w:rPr>
        <w:id w:val="-1693368696"/>
        <w:placeholder>
          <w:docPart w:val="453ECB73384F421C8B6FC78F404AA8AC"/>
        </w:placeholder>
        <w15:appearance w15:val="hidden"/>
      </w:sdtPr>
      <w:sdtContent>
        <w:p w:rsidR="008D33A2" w:rsidRDefault="008D33A2" w:rsidP="008D33A2">
          <w:pPr>
            <w:pStyle w:val="Ttulo2"/>
            <w:rPr>
              <w:noProof/>
            </w:rPr>
          </w:pPr>
          <w:r>
            <w:rPr>
              <w:noProof/>
            </w:rPr>
            <w:t>SEGUNDA FORMA NORMAL (2FN)</w:t>
          </w:r>
        </w:p>
      </w:sdtContent>
    </w:sdt>
    <w:p w:rsidR="008D33A2" w:rsidRPr="008D33A2" w:rsidRDefault="00E941D2" w:rsidP="00E941D2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t>Muchos paises tienen muchas ciudades, por lo tanto crearemos dependencias de estos atributos, para efectos de la normalizacion se crearan ids para que las tablas tengan mas sentido.</w:t>
      </w:r>
    </w:p>
    <w:tbl>
      <w:tblPr>
        <w:tblW w:w="2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1660"/>
      </w:tblGrid>
      <w:tr w:rsidR="007D7DC7" w:rsidRPr="007D7DC7" w:rsidTr="007D7DC7">
        <w:trPr>
          <w:trHeight w:val="31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id_pais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pais</w:t>
            </w:r>
            <w:proofErr w:type="spellEnd"/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Afghanistan</w:t>
            </w:r>
            <w:proofErr w:type="spellEnd"/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Algeria</w:t>
            </w:r>
            <w:proofErr w:type="spellEnd"/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American Samoa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Angola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Anguilla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Argentina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Armenia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Australia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Austria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Azerbaijan</w:t>
            </w:r>
            <w:proofErr w:type="spellEnd"/>
          </w:p>
        </w:tc>
      </w:tr>
    </w:tbl>
    <w:p w:rsidR="008D33A2" w:rsidRDefault="008D33A2" w:rsidP="008D33A2">
      <w:pPr>
        <w:rPr>
          <w:noProof/>
        </w:rPr>
      </w:pPr>
    </w:p>
    <w:p w:rsidR="00E941D2" w:rsidRDefault="00E941D2" w:rsidP="00E941D2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t>Muchas ciudades tienen muchas direcciones, por lo tanto crearemos dependencias de estos atributos, para efectos de la normalizacion se crearan ids para que las tablas tengan mas sentido.</w:t>
      </w:r>
    </w:p>
    <w:p w:rsidR="00E941D2" w:rsidRDefault="007D7DC7" w:rsidP="00E941D2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tab/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820"/>
        <w:gridCol w:w="840"/>
      </w:tblGrid>
      <w:tr w:rsidR="007D7DC7" w:rsidRPr="007D7DC7" w:rsidTr="007D7DC7">
        <w:trPr>
          <w:trHeight w:val="315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id_ciudad</w:t>
            </w:r>
            <w:proofErr w:type="spellEnd"/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nombre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id_pais</w:t>
            </w:r>
            <w:proofErr w:type="spellEnd"/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A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Corua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(La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Corua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87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Abha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82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Abu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Dhabi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101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Acua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60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Adana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97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Addis Abeba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31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Aden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107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Adoni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44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Ahmadnagar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44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Akishima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50</w:t>
            </w:r>
          </w:p>
        </w:tc>
      </w:tr>
    </w:tbl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7D7DC7" w:rsidRDefault="007D7DC7" w:rsidP="00E941D2">
      <w:pPr>
        <w:pStyle w:val="Contenido"/>
        <w:tabs>
          <w:tab w:val="left" w:pos="9257"/>
        </w:tabs>
        <w:rPr>
          <w:noProof/>
        </w:rPr>
      </w:pPr>
    </w:p>
    <w:p w:rsidR="00E941D2" w:rsidRPr="008D33A2" w:rsidRDefault="00E941D2" w:rsidP="00E941D2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lastRenderedPageBreak/>
        <w:t>De la misma forma pueden estar las ciudades con respecto a los clientes, empleados y tiendas, por lo tanto crearemos dependencias de estos atributos, para efectos de la normalizacion se crearan ids para que las tablas tengan mas sentido.</w:t>
      </w:r>
    </w:p>
    <w:p w:rsidR="00E941D2" w:rsidRPr="008D33A2" w:rsidRDefault="00E941D2" w:rsidP="00E941D2">
      <w:pPr>
        <w:pStyle w:val="Contenido"/>
        <w:tabs>
          <w:tab w:val="left" w:pos="9257"/>
        </w:tabs>
        <w:rPr>
          <w:noProof/>
        </w:rPr>
      </w:pPr>
    </w:p>
    <w:tbl>
      <w:tblPr>
        <w:tblW w:w="5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3140"/>
        <w:gridCol w:w="1080"/>
      </w:tblGrid>
      <w:tr w:rsidR="007D7DC7" w:rsidRPr="007D7DC7" w:rsidTr="007D7DC7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id_distrito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direccion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7D7DC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id_ciudad</w:t>
            </w:r>
            <w:proofErr w:type="spellEnd"/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 Valle de Santiago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Avenue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93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1001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Miyakonojo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Lane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518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1002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Ahmadnagar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Manor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213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1003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Qinhuangdao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Street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419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1006 Santa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Brbara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dOeste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Manor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389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1009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Zanzibar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Lane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32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1010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Klerksdorp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Way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186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1013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Tabuk</w:t>
            </w:r>
            <w:proofErr w:type="spellEnd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Boulevard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261</w:t>
            </w:r>
          </w:p>
        </w:tc>
      </w:tr>
      <w:tr w:rsidR="007D7DC7" w:rsidRPr="007D7DC7" w:rsidTr="007D7DC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1014 Loja </w:t>
            </w:r>
            <w:proofErr w:type="spellStart"/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Manor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C7" w:rsidRPr="007D7DC7" w:rsidRDefault="007D7DC7" w:rsidP="007D7DC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7D7DC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</w:t>
            </w:r>
          </w:p>
        </w:tc>
      </w:tr>
    </w:tbl>
    <w:p w:rsidR="00E941D2" w:rsidRDefault="00E941D2" w:rsidP="008D33A2">
      <w:pPr>
        <w:rPr>
          <w:noProof/>
        </w:rPr>
      </w:pPr>
    </w:p>
    <w:p w:rsidR="008D33A2" w:rsidRDefault="008D33A2" w:rsidP="00AB02A7">
      <w:pPr>
        <w:spacing w:after="200"/>
        <w:rPr>
          <w:noProof/>
        </w:rPr>
      </w:pPr>
    </w:p>
    <w:sdt>
      <w:sdtPr>
        <w:rPr>
          <w:noProof/>
        </w:rPr>
        <w:id w:val="-497582755"/>
        <w:placeholder>
          <w:docPart w:val="730EF0BF495B414A8F3478A9E44AEA58"/>
        </w:placeholder>
        <w15:appearance w15:val="hidden"/>
      </w:sdtPr>
      <w:sdtContent>
        <w:p w:rsidR="008D33A2" w:rsidRDefault="008D33A2" w:rsidP="008D33A2">
          <w:pPr>
            <w:pStyle w:val="Ttulo2"/>
            <w:rPr>
              <w:noProof/>
            </w:rPr>
          </w:pPr>
          <w:r>
            <w:rPr>
              <w:noProof/>
            </w:rPr>
            <w:t>TERCERA FORMA NORMAL (3FN)</w:t>
          </w:r>
        </w:p>
      </w:sdtContent>
    </w:sdt>
    <w:p w:rsidR="008D33A2" w:rsidRPr="008D33A2" w:rsidRDefault="0054208E" w:rsidP="008D33A2">
      <w:pPr>
        <w:pStyle w:val="Contenido"/>
        <w:rPr>
          <w:noProof/>
        </w:rPr>
      </w:pPr>
      <w:r>
        <w:rPr>
          <w:noProof/>
        </w:rPr>
        <w:t>Para las fechas que dependen meramente de una renta de un cliente entonces se agregan las fechas como atributos de el id_renta, como son fecha_renta, fecha_devolucion y fecha_pago</w:t>
      </w:r>
      <w:r w:rsidR="008D33A2" w:rsidRPr="008D33A2">
        <w:rPr>
          <w:noProof/>
        </w:rPr>
        <w:t>.</w:t>
      </w:r>
    </w:p>
    <w:p w:rsidR="008D33A2" w:rsidRDefault="0054208E" w:rsidP="0054208E">
      <w:pPr>
        <w:tabs>
          <w:tab w:val="left" w:pos="1403"/>
        </w:tabs>
        <w:rPr>
          <w:noProof/>
        </w:rPr>
      </w:pPr>
      <w:r>
        <w:rPr>
          <w:noProof/>
        </w:rPr>
        <w:tab/>
      </w:r>
    </w:p>
    <w:tbl>
      <w:tblPr>
        <w:tblW w:w="8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60"/>
        <w:gridCol w:w="1660"/>
        <w:gridCol w:w="1660"/>
        <w:gridCol w:w="1200"/>
        <w:gridCol w:w="1200"/>
      </w:tblGrid>
      <w:tr w:rsidR="006C000F" w:rsidRPr="006C000F" w:rsidTr="006C000F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id_renta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fecha_renta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fecha_devuelta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fecha_pago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id_tienda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6C000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id_cliente</w:t>
            </w:r>
            <w:proofErr w:type="spellEnd"/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19/08/2005 22:06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29/08/2005 01:11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19/08/2005 22:06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70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08/07/2005 07:28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14/07/2005 02:10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08/07/2005 07:28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219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30/07/2005 07:05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07/08/2005 09:12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30/07/2005 07:05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490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22/08/2005 00:49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22/08/2005 23:44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22/08/2005 00:49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165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18/08/2005 21:59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24/08/2005 02:25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18/08/2005 21:59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167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31/07/2005 03:58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04/08/2005 07:34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31/07/2005 03:58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343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22/08/2005 18:53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30/08/2005 18:58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22/08/2005 18:53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318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08/07/2005 20:31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15/07/2005 15:58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08/07/2005 20:31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101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29/07/2005 20:14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04/08/2005 00:50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29/07/2005 20:14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63</w:t>
            </w:r>
          </w:p>
        </w:tc>
      </w:tr>
      <w:tr w:rsidR="006C000F" w:rsidRPr="006C000F" w:rsidTr="006C000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27/07/2005 06:33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28/07/2005 06:15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27/07/2005 06:33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0F" w:rsidRPr="006C000F" w:rsidRDefault="006C000F" w:rsidP="006C000F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6C000F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</w:tr>
    </w:tbl>
    <w:p w:rsidR="0054208E" w:rsidRDefault="0054208E" w:rsidP="0054208E">
      <w:pPr>
        <w:tabs>
          <w:tab w:val="left" w:pos="1403"/>
        </w:tabs>
        <w:rPr>
          <w:noProof/>
        </w:rPr>
      </w:pPr>
    </w:p>
    <w:p w:rsidR="008D33A2" w:rsidRDefault="006C000F" w:rsidP="00F45F07">
      <w:pPr>
        <w:pStyle w:val="Ttulo2"/>
        <w:tabs>
          <w:tab w:val="left" w:pos="5479"/>
        </w:tabs>
        <w:rPr>
          <w:noProof/>
        </w:rPr>
      </w:pPr>
      <w:sdt>
        <w:sdtPr>
          <w:rPr>
            <w:noProof/>
          </w:rPr>
          <w:id w:val="-924415796"/>
          <w:placeholder>
            <w:docPart w:val="D03CF8671F5145BA89A6BF4BA1D1D13B"/>
          </w:placeholder>
          <w15:appearance w15:val="hidden"/>
        </w:sdtPr>
        <w:sdtContent>
          <w:r>
            <w:rPr>
              <w:noProof/>
            </w:rPr>
            <w:t>FORMA NORMAL BOYCE-CODD (FNBC)</w:t>
          </w:r>
        </w:sdtContent>
      </w:sdt>
    </w:p>
    <w:p w:rsidR="00F45F07" w:rsidRDefault="00F45F07" w:rsidP="00F45F07">
      <w:pPr>
        <w:rPr>
          <w:b w:val="0"/>
          <w:noProof/>
        </w:rPr>
      </w:pPr>
      <w:r>
        <w:rPr>
          <w:b w:val="0"/>
          <w:noProof/>
        </w:rPr>
        <w:t>Muchas peliculas dependen de sus actores, clasificacion,categorias y lenguaje por lo tanto se hace una dependencia entre estos atributos con sus respectivas peliculas.</w:t>
      </w:r>
    </w:p>
    <w:p w:rsidR="00F45F07" w:rsidRPr="00F45F07" w:rsidRDefault="00F45F07" w:rsidP="00F45F07">
      <w:pPr>
        <w:rPr>
          <w:b w:val="0"/>
        </w:rPr>
      </w:pPr>
    </w:p>
    <w:tbl>
      <w:tblPr>
        <w:tblW w:w="3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8"/>
        <w:gridCol w:w="1847"/>
      </w:tblGrid>
      <w:tr w:rsidR="00F45F07" w:rsidRPr="00F45F07" w:rsidTr="00F45F07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id_categoria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descripcion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Family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Games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Animation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Classics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Documentary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New</w:t>
            </w:r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Sports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Children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Music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Travel</w:t>
            </w:r>
            <w:proofErr w:type="spellEnd"/>
          </w:p>
        </w:tc>
      </w:tr>
    </w:tbl>
    <w:tbl>
      <w:tblPr>
        <w:tblpPr w:leftFromText="141" w:rightFromText="141" w:vertAnchor="text" w:horzAnchor="page" w:tblpX="5930" w:tblpY="-3185"/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45F07" w:rsidRPr="00F45F07" w:rsidTr="00F45F0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id_actor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nombre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apellido</w:t>
            </w:r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Jayne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Neeson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Lucille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Dee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Kenneth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Hoffman</w:t>
            </w:r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Renee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Ball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Adam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Hopper</w:t>
            </w:r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Johnny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Lollobrigida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Mary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Keitel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Gregory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Gooding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Sandra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Peck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Penelope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Cronyn</w:t>
            </w:r>
            <w:proofErr w:type="spellEnd"/>
          </w:p>
        </w:tc>
      </w:tr>
      <w:tr w:rsidR="00F45F07" w:rsidRPr="00F45F07" w:rsidTr="00F45F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Fay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Wood</w:t>
            </w:r>
          </w:p>
        </w:tc>
      </w:tr>
    </w:tbl>
    <w:p w:rsidR="006C000F" w:rsidRDefault="006C000F" w:rsidP="00AB02A7">
      <w:pPr>
        <w:spacing w:after="200"/>
        <w:rPr>
          <w:noProof/>
        </w:rPr>
      </w:pPr>
    </w:p>
    <w:p w:rsidR="00F45F07" w:rsidRDefault="00F45F07" w:rsidP="00AB02A7">
      <w:pPr>
        <w:spacing w:after="200"/>
        <w:rPr>
          <w:noProof/>
        </w:rPr>
      </w:pPr>
    </w:p>
    <w:tbl>
      <w:tblPr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1551"/>
      </w:tblGrid>
      <w:tr w:rsidR="00F45F07" w:rsidRPr="00F45F07" w:rsidTr="00F45F07">
        <w:trPr>
          <w:trHeight w:val="31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id_lenguaje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descripcion</w:t>
            </w:r>
            <w:proofErr w:type="spellEnd"/>
          </w:p>
        </w:tc>
      </w:tr>
      <w:tr w:rsidR="00F45F07" w:rsidRPr="00F45F07" w:rsidTr="00F45F07">
        <w:trPr>
          <w:trHeight w:val="31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German              </w:t>
            </w:r>
          </w:p>
        </w:tc>
      </w:tr>
      <w:tr w:rsidR="00F45F07" w:rsidRPr="00F45F07" w:rsidTr="00F45F0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English             </w:t>
            </w:r>
          </w:p>
        </w:tc>
      </w:tr>
      <w:tr w:rsidR="00F45F07" w:rsidRPr="00F45F07" w:rsidTr="00F45F0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Italian</w:t>
            </w:r>
            <w:proofErr w:type="spellEnd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            </w:t>
            </w:r>
          </w:p>
        </w:tc>
      </w:tr>
      <w:tr w:rsidR="00F45F07" w:rsidRPr="00F45F07" w:rsidTr="00F45F0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French              </w:t>
            </w:r>
          </w:p>
        </w:tc>
      </w:tr>
      <w:tr w:rsidR="00F45F07" w:rsidRPr="00F45F07" w:rsidTr="00F45F0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Japanese</w:t>
            </w:r>
            <w:proofErr w:type="spellEnd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           </w:t>
            </w:r>
          </w:p>
        </w:tc>
      </w:tr>
      <w:tr w:rsidR="00F45F07" w:rsidRPr="00F45F07" w:rsidTr="00F45F0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Mandarin</w:t>
            </w:r>
            <w:proofErr w:type="spellEnd"/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 xml:space="preserve">            </w:t>
            </w:r>
          </w:p>
        </w:tc>
      </w:tr>
    </w:tbl>
    <w:tbl>
      <w:tblPr>
        <w:tblpPr w:leftFromText="141" w:rightFromText="141" w:vertAnchor="text" w:horzAnchor="page" w:tblpX="5424" w:tblpY="-2139"/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20"/>
      </w:tblGrid>
      <w:tr w:rsidR="00F45F07" w:rsidRPr="00F45F07" w:rsidTr="00F45F07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id_clasificacion</w:t>
            </w:r>
            <w:proofErr w:type="spellEnd"/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descripcion</w:t>
            </w:r>
            <w:proofErr w:type="spellEnd"/>
          </w:p>
        </w:tc>
      </w:tr>
      <w:tr w:rsidR="00F45F07" w:rsidRPr="00F45F07" w:rsidTr="00F45F07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</w:t>
            </w:r>
          </w:p>
        </w:tc>
      </w:tr>
      <w:tr w:rsidR="00F45F07" w:rsidRPr="00F45F07" w:rsidTr="00F45F07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B</w:t>
            </w:r>
          </w:p>
        </w:tc>
      </w:tr>
      <w:tr w:rsidR="00F45F07" w:rsidRPr="00F45F07" w:rsidTr="00F45F0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C</w:t>
            </w:r>
          </w:p>
        </w:tc>
      </w:tr>
      <w:tr w:rsidR="00F45F07" w:rsidRPr="00F45F07" w:rsidTr="00F45F0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B+15</w:t>
            </w:r>
          </w:p>
        </w:tc>
      </w:tr>
      <w:tr w:rsidR="00F45F07" w:rsidRPr="00F45F07" w:rsidTr="00F45F0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A+</w:t>
            </w:r>
          </w:p>
        </w:tc>
      </w:tr>
    </w:tbl>
    <w:p w:rsidR="00F45F07" w:rsidRDefault="00F45F07" w:rsidP="00AB02A7">
      <w:pPr>
        <w:spacing w:after="200"/>
        <w:rPr>
          <w:noProof/>
        </w:rPr>
      </w:pPr>
    </w:p>
    <w:p w:rsidR="00D36ECF" w:rsidRPr="00D36ECF" w:rsidRDefault="00D36ECF" w:rsidP="00AB02A7">
      <w:pPr>
        <w:spacing w:after="200"/>
        <w:rPr>
          <w:b w:val="0"/>
          <w:noProof/>
        </w:rPr>
      </w:pPr>
      <w:r w:rsidRPr="00D36ECF">
        <w:rPr>
          <w:b w:val="0"/>
          <w:noProof/>
        </w:rPr>
        <w:t>Tabla por motivos de espacio solo se pone sus columnas.</w:t>
      </w:r>
    </w:p>
    <w:tbl>
      <w:tblPr>
        <w:tblW w:w="2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</w:tblGrid>
      <w:tr w:rsidR="00D36ECF" w:rsidRPr="00D36ECF" w:rsidTr="00D36ECF">
        <w:trPr>
          <w:trHeight w:val="315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id_pelicula</w:t>
            </w:r>
            <w:proofErr w:type="spellEnd"/>
          </w:p>
        </w:tc>
      </w:tr>
      <w:tr w:rsidR="00D36ECF" w:rsidRPr="00D36ECF" w:rsidTr="00D36ECF">
        <w:trPr>
          <w:trHeight w:val="315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titulo</w:t>
            </w:r>
          </w:p>
        </w:tc>
      </w:tr>
      <w:tr w:rsidR="00D36ECF" w:rsidRPr="00D36ECF" w:rsidTr="00D36ECF">
        <w:trPr>
          <w:trHeight w:val="315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descripcion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anio_lanzamiento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duracion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cantidad_dias_renta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precio_renta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costo_por_anio</w:t>
            </w:r>
            <w:proofErr w:type="spellEnd"/>
          </w:p>
        </w:tc>
      </w:tr>
      <w:tr w:rsidR="00D36ECF" w:rsidRPr="00D36ECF" w:rsidTr="00D36ECF">
        <w:trPr>
          <w:trHeight w:val="300"/>
          <w:jc w:val="center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ECF" w:rsidRPr="00D36ECF" w:rsidRDefault="00D36ECF" w:rsidP="00D36ECF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D36ECF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id_clasificacion</w:t>
            </w:r>
            <w:proofErr w:type="spellEnd"/>
          </w:p>
        </w:tc>
      </w:tr>
    </w:tbl>
    <w:p w:rsidR="00F45F07" w:rsidRDefault="00F45F07" w:rsidP="00AB02A7">
      <w:pPr>
        <w:spacing w:after="200"/>
        <w:rPr>
          <w:noProof/>
        </w:rPr>
      </w:pPr>
    </w:p>
    <w:p w:rsidR="00F45F07" w:rsidRDefault="00F45F07" w:rsidP="00AB02A7">
      <w:pPr>
        <w:spacing w:after="200"/>
        <w:rPr>
          <w:noProof/>
        </w:rPr>
      </w:pPr>
    </w:p>
    <w:p w:rsidR="00F45F07" w:rsidRDefault="00F45F07" w:rsidP="00AB02A7">
      <w:pPr>
        <w:spacing w:after="200"/>
        <w:rPr>
          <w:noProof/>
        </w:rPr>
      </w:pPr>
    </w:p>
    <w:sdt>
      <w:sdtPr>
        <w:rPr>
          <w:noProof/>
        </w:rPr>
        <w:id w:val="521673902"/>
        <w:placeholder>
          <w:docPart w:val="0B7F528CC8934557B7CB94B804B7B54A"/>
        </w:placeholder>
        <w15:appearance w15:val="hidden"/>
      </w:sdtPr>
      <w:sdtContent>
        <w:p w:rsidR="006C000F" w:rsidRDefault="006C000F" w:rsidP="006C000F">
          <w:pPr>
            <w:pStyle w:val="Ttulo2"/>
            <w:rPr>
              <w:noProof/>
            </w:rPr>
          </w:pPr>
          <w:r>
            <w:rPr>
              <w:noProof/>
            </w:rPr>
            <w:t>CUARTA FORMA NORMAL (4FN)</w:t>
          </w:r>
        </w:p>
      </w:sdtContent>
    </w:sdt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t>Muchas peliculas tienen dependencia de los detalles de renta hechas, por tanto el se crea una nueva entidad que elimina esa dependencia y relaciona las rentas con sus detalles, que contiene sus peliculas.</w:t>
      </w: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tbl>
      <w:tblPr>
        <w:tblW w:w="5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180"/>
        <w:gridCol w:w="1200"/>
        <w:gridCol w:w="1200"/>
      </w:tblGrid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id_detalle_renta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precio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id_renta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</w:pPr>
            <w:proofErr w:type="spellStart"/>
            <w:r w:rsidRPr="00F45F07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u w:val="single"/>
                <w:lang w:val="es-MX" w:eastAsia="es-MX"/>
              </w:rPr>
              <w:t>id_pelicula</w:t>
            </w:r>
            <w:proofErr w:type="spellEnd"/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9899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554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11935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925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11339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875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4606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403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367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6668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109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9585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625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6270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271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0.99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15249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924</w:t>
            </w:r>
          </w:p>
        </w:tc>
      </w:tr>
      <w:tr w:rsidR="00F45F07" w:rsidRPr="00F45F07" w:rsidTr="00F45F07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4.99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1904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5F07" w:rsidRPr="00F45F07" w:rsidRDefault="00F45F07" w:rsidP="00F45F07">
            <w:pPr>
              <w:spacing w:line="240" w:lineRule="auto"/>
              <w:jc w:val="right"/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</w:pPr>
            <w:r w:rsidRPr="00F45F07">
              <w:rPr>
                <w:rFonts w:ascii="Calibri" w:eastAsia="Times New Roman" w:hAnsi="Calibri" w:cs="Calibri"/>
                <w:b w:val="0"/>
                <w:color w:val="000000"/>
                <w:sz w:val="22"/>
                <w:lang w:val="es-MX" w:eastAsia="es-MX"/>
              </w:rPr>
              <w:t>666</w:t>
            </w:r>
          </w:p>
        </w:tc>
      </w:tr>
    </w:tbl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sdt>
      <w:sdtPr>
        <w:rPr>
          <w:noProof/>
        </w:rPr>
        <w:id w:val="-1339071523"/>
        <w:placeholder>
          <w:docPart w:val="B3408438A6664D80808DB11501B7DA36"/>
        </w:placeholder>
        <w15:appearance w15:val="hidden"/>
      </w:sdtPr>
      <w:sdtContent>
        <w:p w:rsidR="00F45F07" w:rsidRDefault="00F45F07" w:rsidP="00F45F07">
          <w:pPr>
            <w:pStyle w:val="Ttulo2"/>
            <w:rPr>
              <w:noProof/>
            </w:rPr>
          </w:pPr>
          <w:r>
            <w:rPr>
              <w:noProof/>
            </w:rPr>
            <w:t>QUINTA FORMA NORMAL (5FN)</w:t>
          </w:r>
        </w:p>
      </w:sdtContent>
    </w:sdt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  <w:r>
        <w:rPr>
          <w:noProof/>
        </w:rPr>
        <w:t>Se realiza una consulta haciendo un join entre todas las entidades, y detectar el numero para posible tuplas espurias y modificar las entidades sea el caso.</w:t>
      </w:r>
    </w:p>
    <w:p w:rsidR="00F45F07" w:rsidRDefault="00F45F07" w:rsidP="00F45F07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p w:rsidR="00F45F07" w:rsidRDefault="00F45F07" w:rsidP="006C000F">
      <w:pPr>
        <w:pStyle w:val="Contenido"/>
        <w:tabs>
          <w:tab w:val="left" w:pos="9257"/>
        </w:tabs>
        <w:rPr>
          <w:noProof/>
        </w:rPr>
      </w:pPr>
    </w:p>
    <w:p w:rsidR="006C000F" w:rsidRPr="00D70D02" w:rsidRDefault="006C000F" w:rsidP="00AB02A7">
      <w:pPr>
        <w:spacing w:after="200"/>
        <w:rPr>
          <w:noProof/>
        </w:rPr>
      </w:pPr>
      <w:bookmarkStart w:id="0" w:name="_GoBack"/>
      <w:bookmarkEnd w:id="0"/>
    </w:p>
    <w:sectPr w:rsidR="006C000F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90" w:rsidRDefault="00E04390">
      <w:r>
        <w:separator/>
      </w:r>
    </w:p>
    <w:p w:rsidR="00E04390" w:rsidRDefault="00E04390"/>
  </w:endnote>
  <w:endnote w:type="continuationSeparator" w:id="0">
    <w:p w:rsidR="00E04390" w:rsidRDefault="00E04390">
      <w:r>
        <w:continuationSeparator/>
      </w:r>
    </w:p>
    <w:p w:rsidR="00E04390" w:rsidRDefault="00E04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:rsidR="00F45F07" w:rsidRDefault="00F45F07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192145">
          <w:rPr>
            <w:noProof/>
            <w:lang w:bidi="es-ES"/>
          </w:rPr>
          <w:t>6</w:t>
        </w:r>
        <w:r>
          <w:rPr>
            <w:noProof/>
            <w:lang w:bidi="es-ES"/>
          </w:rPr>
          <w:fldChar w:fldCharType="end"/>
        </w:r>
      </w:p>
    </w:sdtContent>
  </w:sdt>
  <w:p w:rsidR="00F45F07" w:rsidRDefault="00F45F07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90" w:rsidRDefault="00E04390">
      <w:r>
        <w:separator/>
      </w:r>
    </w:p>
    <w:p w:rsidR="00E04390" w:rsidRDefault="00E04390"/>
  </w:footnote>
  <w:footnote w:type="continuationSeparator" w:id="0">
    <w:p w:rsidR="00E04390" w:rsidRDefault="00E04390">
      <w:r>
        <w:continuationSeparator/>
      </w:r>
    </w:p>
    <w:p w:rsidR="00E04390" w:rsidRDefault="00E043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F45F0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F45F07" w:rsidRDefault="00F45F07">
          <w:pPr>
            <w:pStyle w:val="Encabezado"/>
            <w:rPr>
              <w:noProof/>
            </w:rPr>
          </w:pPr>
        </w:p>
      </w:tc>
    </w:tr>
  </w:tbl>
  <w:p w:rsidR="00F45F07" w:rsidRDefault="00F45F07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A2"/>
    <w:rsid w:val="0002482E"/>
    <w:rsid w:val="00050324"/>
    <w:rsid w:val="000747A0"/>
    <w:rsid w:val="000A0150"/>
    <w:rsid w:val="000E63C9"/>
    <w:rsid w:val="00130E9D"/>
    <w:rsid w:val="00150A6D"/>
    <w:rsid w:val="00185B35"/>
    <w:rsid w:val="0019214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4208E"/>
    <w:rsid w:val="00572102"/>
    <w:rsid w:val="005F1BB0"/>
    <w:rsid w:val="00656C4D"/>
    <w:rsid w:val="006C000F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D7DC7"/>
    <w:rsid w:val="00862FE4"/>
    <w:rsid w:val="0086389A"/>
    <w:rsid w:val="0087605E"/>
    <w:rsid w:val="008941AE"/>
    <w:rsid w:val="008B1FEE"/>
    <w:rsid w:val="008D33A2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36ECF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4390"/>
    <w:rsid w:val="00E22ACD"/>
    <w:rsid w:val="00E620B0"/>
    <w:rsid w:val="00E81B40"/>
    <w:rsid w:val="00E941D2"/>
    <w:rsid w:val="00EF555B"/>
    <w:rsid w:val="00F027BB"/>
    <w:rsid w:val="00F11DCF"/>
    <w:rsid w:val="00F162EA"/>
    <w:rsid w:val="00F45F0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2E0D332-060A-4F90-9A45-5868FA99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57BC4CC6C4EC5B8CC3F83DD27D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6770-C813-4E81-B527-4A421147E159}"/>
      </w:docPartPr>
      <w:docPartBody>
        <w:p w:rsidR="00223D76" w:rsidRDefault="00223D76">
          <w:pPr>
            <w:pStyle w:val="7BD57BC4CC6C4EC5B8CC3F83DD27DC0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abril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1C6EC6691E944F6EB71524094C66B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2579-6D31-4BB2-82C2-B9DD9ABBF131}"/>
      </w:docPartPr>
      <w:docPartBody>
        <w:p w:rsidR="00223D76" w:rsidRDefault="00223D76">
          <w:pPr>
            <w:pStyle w:val="1C6EC6691E944F6EB71524094C66B8F7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0491249D3A94EC6856401A6AE49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840E4-D137-4C6C-B39B-38CDB1321363}"/>
      </w:docPartPr>
      <w:docPartBody>
        <w:p w:rsidR="00223D76" w:rsidRDefault="00223D76">
          <w:pPr>
            <w:pStyle w:val="90491249D3A94EC6856401A6AE498C2F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453ECB73384F421C8B6FC78F404AA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011C-D7A8-44C7-BC41-8767FD18F052}"/>
      </w:docPartPr>
      <w:docPartBody>
        <w:p w:rsidR="00223D76" w:rsidRDefault="00223D76" w:rsidP="00223D76">
          <w:pPr>
            <w:pStyle w:val="453ECB73384F421C8B6FC78F404AA8A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730EF0BF495B414A8F3478A9E44AE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D389-7145-4325-B709-99D7B1F81232}"/>
      </w:docPartPr>
      <w:docPartBody>
        <w:p w:rsidR="00223D76" w:rsidRDefault="00223D76" w:rsidP="00223D76">
          <w:pPr>
            <w:pStyle w:val="730EF0BF495B414A8F3478A9E44AEA58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D03CF8671F5145BA89A6BF4BA1D1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27587-0E7B-4EFE-B52C-AB7D03A8BA72}"/>
      </w:docPartPr>
      <w:docPartBody>
        <w:p w:rsidR="00223D76" w:rsidRDefault="00223D76" w:rsidP="00223D76">
          <w:pPr>
            <w:pStyle w:val="D03CF8671F5145BA89A6BF4BA1D1D13B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0B7F528CC8934557B7CB94B804B7B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1C64C-EE3D-47C9-9F21-9405A4186907}"/>
      </w:docPartPr>
      <w:docPartBody>
        <w:p w:rsidR="00223D76" w:rsidRDefault="00223D76" w:rsidP="00223D76">
          <w:pPr>
            <w:pStyle w:val="0B7F528CC8934557B7CB94B804B7B54A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B3408438A6664D80808DB11501B7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5FE36-DB49-441F-88AA-D143037B9DA0}"/>
      </w:docPartPr>
      <w:docPartBody>
        <w:p w:rsidR="00223D76" w:rsidRDefault="00223D76" w:rsidP="00223D76">
          <w:pPr>
            <w:pStyle w:val="B3408438A6664D80808DB11501B7DA3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76"/>
    <w:rsid w:val="0022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BD57BC4CC6C4EC5B8CC3F83DD27DC02">
    <w:name w:val="7BD57BC4CC6C4EC5B8CC3F83DD27DC02"/>
  </w:style>
  <w:style w:type="paragraph" w:customStyle="1" w:styleId="1C6EC6691E944F6EB71524094C66B8F7">
    <w:name w:val="1C6EC6691E944F6EB71524094C66B8F7"/>
  </w:style>
  <w:style w:type="paragraph" w:customStyle="1" w:styleId="1BBC39542948479494F89C3F8A5F99AC">
    <w:name w:val="1BBC39542948479494F89C3F8A5F99AC"/>
  </w:style>
  <w:style w:type="paragraph" w:customStyle="1" w:styleId="90491249D3A94EC6856401A6AE498C2F">
    <w:name w:val="90491249D3A94EC6856401A6AE498C2F"/>
  </w:style>
  <w:style w:type="paragraph" w:customStyle="1" w:styleId="4377874903CA45A3A2704C2447FE8E9A">
    <w:name w:val="4377874903CA45A3A2704C2447FE8E9A"/>
  </w:style>
  <w:style w:type="paragraph" w:customStyle="1" w:styleId="BAD549F98C304C49B4A66C824EDEF506">
    <w:name w:val="BAD549F98C304C49B4A66C824EDEF506"/>
  </w:style>
  <w:style w:type="paragraph" w:customStyle="1" w:styleId="2FA2CA7767E64F22885D972F2D6820C8">
    <w:name w:val="2FA2CA7767E64F22885D972F2D6820C8"/>
  </w:style>
  <w:style w:type="paragraph" w:customStyle="1" w:styleId="5B951DF3061C4555832EDCD61B0E7E72">
    <w:name w:val="5B951DF3061C4555832EDCD61B0E7E72"/>
  </w:style>
  <w:style w:type="paragraph" w:customStyle="1" w:styleId="6EA05E4D5A1D402EB0790B05DD1EADD0">
    <w:name w:val="6EA05E4D5A1D402EB0790B05DD1EADD0"/>
    <w:rsid w:val="00223D76"/>
  </w:style>
  <w:style w:type="paragraph" w:customStyle="1" w:styleId="453ECB73384F421C8B6FC78F404AA8AC">
    <w:name w:val="453ECB73384F421C8B6FC78F404AA8AC"/>
    <w:rsid w:val="00223D76"/>
  </w:style>
  <w:style w:type="paragraph" w:customStyle="1" w:styleId="DA0D6BC2CE924ADDBBEE4527291C159D">
    <w:name w:val="DA0D6BC2CE924ADDBBEE4527291C159D"/>
    <w:rsid w:val="00223D76"/>
  </w:style>
  <w:style w:type="paragraph" w:customStyle="1" w:styleId="730EF0BF495B414A8F3478A9E44AEA58">
    <w:name w:val="730EF0BF495B414A8F3478A9E44AEA58"/>
    <w:rsid w:val="00223D76"/>
  </w:style>
  <w:style w:type="paragraph" w:customStyle="1" w:styleId="D03CF8671F5145BA89A6BF4BA1D1D13B">
    <w:name w:val="D03CF8671F5145BA89A6BF4BA1D1D13B"/>
    <w:rsid w:val="00223D76"/>
  </w:style>
  <w:style w:type="paragraph" w:customStyle="1" w:styleId="0B7F528CC8934557B7CB94B804B7B54A">
    <w:name w:val="0B7F528CC8934557B7CB94B804B7B54A"/>
    <w:rsid w:val="00223D76"/>
  </w:style>
  <w:style w:type="paragraph" w:customStyle="1" w:styleId="B3408438A6664D80808DB11501B7DA36">
    <w:name w:val="B3408438A6664D80808DB11501B7DA36"/>
    <w:rsid w:val="00223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AB19-5C4B-4E56-AAE2-8ED7216B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190</TotalTime>
  <Pages>1</Pages>
  <Words>738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</cp:lastModifiedBy>
  <cp:revision>4</cp:revision>
  <cp:lastPrinted>2020-04-26T03:31:00Z</cp:lastPrinted>
  <dcterms:created xsi:type="dcterms:W3CDTF">2020-04-26T00:23:00Z</dcterms:created>
  <dcterms:modified xsi:type="dcterms:W3CDTF">2020-04-26T03:33:00Z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