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59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16"/>
      </w:tblGrid>
      <w:tr w:rsidR="009F5512" w:rsidTr="009F5512">
        <w:trPr>
          <w:trHeight w:val="113"/>
        </w:trPr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</w:tcPr>
          <w:p w:rsidR="009F5512" w:rsidRDefault="009F5512" w:rsidP="009F5512">
            <w:pPr>
              <w:rPr>
                <w:noProof/>
              </w:rPr>
            </w:pPr>
          </w:p>
          <w:p w:rsidR="009F5512" w:rsidRDefault="009F5512" w:rsidP="009F5512">
            <w:pPr>
              <w:rPr>
                <w:noProof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683DC2D9" wp14:editId="2468E93B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EB56BA3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7s9BdtYAAAACAQAADwAAAAAAAAAAAAAAAAA9BAAAZHJzL2Rvd25yZXYueG1sUEsFBgAAAAAE&#10;AAQA8wAAAEA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9F5512" w:rsidTr="009F5512">
        <w:trPr>
          <w:trHeight w:val="438"/>
        </w:trPr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</w:tcPr>
          <w:p w:rsidR="009F5512" w:rsidRDefault="009F5512" w:rsidP="009F5512">
            <w:pPr>
              <w:rPr>
                <w:noProof/>
              </w:rPr>
            </w:pPr>
          </w:p>
        </w:tc>
      </w:tr>
      <w:tr w:rsidR="009F5512" w:rsidTr="009F5512">
        <w:trPr>
          <w:trHeight w:val="145"/>
        </w:trPr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DA8D0E1154DC4B4DB6A071970A1718DB"/>
              </w:placeholder>
              <w15:appearance w15:val="hidden"/>
            </w:sdtPr>
            <w:sdtContent>
              <w:p w:rsidR="009F5512" w:rsidRDefault="009F5512" w:rsidP="009F5512">
                <w:pPr>
                  <w:rPr>
                    <w:noProof/>
                  </w:rPr>
                </w:pP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D05EEE">
                  <w:rPr>
                    <w:rStyle w:val="SubttuloCar"/>
                    <w:b w:val="0"/>
                    <w:noProof/>
                    <w:lang w:bidi="es-ES"/>
                  </w:rPr>
                  <w:t>25 abril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:rsidR="009F5512" w:rsidRDefault="009F5512" w:rsidP="009F5512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67C85393" wp14:editId="0B3B11C3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977F0DC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9F5512" w:rsidRDefault="009F5512" w:rsidP="009F5512">
            <w:pPr>
              <w:rPr>
                <w:noProof/>
                <w:sz w:val="10"/>
                <w:szCs w:val="10"/>
              </w:rPr>
            </w:pPr>
          </w:p>
          <w:p w:rsidR="009F5512" w:rsidRDefault="009F5512" w:rsidP="009F5512">
            <w:pPr>
              <w:rPr>
                <w:noProof/>
                <w:sz w:val="10"/>
                <w:szCs w:val="10"/>
              </w:rPr>
            </w:pPr>
          </w:p>
          <w:p w:rsidR="009F5512" w:rsidRDefault="009F5512" w:rsidP="009F5512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BC31E0EF6652468A8B38535CC0A71191"/>
                </w:placeholder>
                <w15:appearance w15:val="hidden"/>
              </w:sdtPr>
              <w:sdtContent>
                <w:r>
                  <w:rPr>
                    <w:noProof/>
                  </w:rPr>
                  <w:t>RAYMUNDO ALEXANDER IXALAN PACHECO</w:t>
                </w:r>
              </w:sdtContent>
            </w:sdt>
          </w:p>
          <w:p w:rsidR="009F5512" w:rsidRDefault="009F5512" w:rsidP="009F5512">
            <w:pPr>
              <w:rPr>
                <w:noProof/>
              </w:rPr>
            </w:pPr>
            <w:r>
              <w:rPr>
                <w:noProof/>
                <w:lang w:bidi="es-ES"/>
              </w:rPr>
              <w:t>CARNE: 201503746</w:t>
            </w:r>
          </w:p>
          <w:p w:rsidR="009F5512" w:rsidRPr="00D86945" w:rsidRDefault="009F5512" w:rsidP="009F5512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9F5512" w:rsidP="00D70D02">
      <w:pPr>
        <w:rPr>
          <w:noProof/>
        </w:rPr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18BF9150" wp14:editId="08365DD7">
                <wp:extent cx="3528695" cy="2800350"/>
                <wp:effectExtent l="0" t="0" r="0" b="0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695" cy="280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5512" w:rsidRPr="009F5512" w:rsidRDefault="009F5512" w:rsidP="009F5512">
                            <w:pPr>
                              <w:pStyle w:val="Puesto"/>
                              <w:spacing w:after="0"/>
                              <w:rPr>
                                <w:lang w:val="es-MX"/>
                              </w:rPr>
                            </w:pPr>
                            <w:r w:rsidRPr="009F5512">
                              <w:rPr>
                                <w:lang w:val="es-MX" w:bidi="es-ES"/>
                              </w:rPr>
                              <w:t>Carga Masiva de datos de temporal a modelo relacional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8BF9150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width:277.85pt;height:2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" filled="f" stroked="f" strokeweight=".5pt">
                <v:textbox>
                  <w:txbxContent>
                    <w:p w:rsidR="009F5512" w:rsidRPr="009F5512" w:rsidRDefault="009F5512" w:rsidP="009F5512">
                      <w:pPr>
                        <w:pStyle w:val="Puesto"/>
                        <w:spacing w:after="0"/>
                        <w:rPr>
                          <w:lang w:val="es-MX"/>
                        </w:rPr>
                      </w:pPr>
                      <w:r w:rsidRPr="009F5512">
                        <w:rPr>
                          <w:lang w:val="es-MX" w:bidi="es-ES"/>
                        </w:rPr>
                        <w:t>Carga Masiva de datos de temporal a modelo relacional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B02A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63B9E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77E9" w:rsidRDefault="00AB02A7">
      <w:pPr>
        <w:spacing w:after="200"/>
        <w:rPr>
          <w:noProof/>
        </w:rPr>
      </w:pPr>
      <w:r w:rsidRPr="00D967AC"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2B05B9CB" wp14:editId="7C736DAD">
            <wp:simplePos x="0" y="0"/>
            <wp:positionH relativeFrom="column">
              <wp:posOffset>4949190</wp:posOffset>
            </wp:positionH>
            <wp:positionV relativeFrom="paragraph">
              <wp:posOffset>7833359</wp:posOffset>
            </wp:positionV>
            <wp:extent cx="1786904" cy="561975"/>
            <wp:effectExtent l="0" t="0" r="0" b="0"/>
            <wp:wrapNone/>
            <wp:docPr id="12" name="Gráfico 201" descr="marcador-de-posición-de-logotipo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 descr="marcador-de-posición-de-logotipo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303" cy="567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55236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J85oSymAgAAq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14"/>
      </w:tblGrid>
      <w:tr w:rsidR="00D077E9" w:rsidTr="00DF027C">
        <w:trPr>
          <w:trHeight w:val="3546"/>
        </w:trPr>
        <w:tc>
          <w:tcPr>
            <w:tcW w:w="9999" w:type="dxa"/>
          </w:tcPr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lastRenderedPageBreak/>
              <w:t>-- PAIS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>INSERT INTO Pais(nombre)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  <w:t xml:space="preserve">SELECT t3.pais_cliente 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  <w:t xml:space="preserve">FROM 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(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SELECT t.pais_cliente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FROM Temporal t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WHERE t.pais_cliente!='-'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GROUP BY t.pais_cliente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UNION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SELECT t2.pais_empleado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FROM Temporal t2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>
              <w:rPr>
                <w:noProof/>
              </w:rPr>
              <w:t>WHERE t2.ciudad_empleado!='-'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9F5512">
              <w:rPr>
                <w:noProof/>
                <w:lang w:val="en-US"/>
              </w:rPr>
              <w:t>GROUP BY t2.pais_empleado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UNION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SELECT t4.pais_tienda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FROM Temporal t4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>
              <w:rPr>
                <w:noProof/>
              </w:rPr>
              <w:t>WHERE t4.ciudad_tienda!='-'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9F5512">
              <w:rPr>
                <w:noProof/>
                <w:lang w:val="en-US"/>
              </w:rPr>
              <w:t>GROUP BY t4.pais_tienda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) t3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GROUP BY t3.pais_cliente;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</w:p>
          <w:p w:rsidR="009F5512" w:rsidRDefault="009F5512" w:rsidP="009F5512">
            <w:pPr>
              <w:pStyle w:val="Contenido"/>
              <w:rPr>
                <w:noProof/>
                <w:lang w:val="en-US"/>
              </w:rPr>
            </w:pP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lastRenderedPageBreak/>
              <w:t>-- CIUDAD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>INSERT INTO Ciudad(nombre,id_pais)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>
              <w:rPr>
                <w:noProof/>
              </w:rPr>
              <w:tab/>
            </w:r>
            <w:r w:rsidRPr="009F5512">
              <w:rPr>
                <w:noProof/>
                <w:lang w:val="en-US"/>
              </w:rPr>
              <w:t>SELECT t3.ciudad_cliente,(SELECT id_pais FROM Pais WHERE nombre=t3.pais_cliente )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 xml:space="preserve">FROM 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(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SELECT t.ciudad_cliente,t.pais_cliente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FROM Temporal t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>
              <w:rPr>
                <w:noProof/>
              </w:rPr>
              <w:t xml:space="preserve">WHERE t.ciudad_cliente!='-' 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9F5512">
              <w:rPr>
                <w:noProof/>
                <w:lang w:val="en-US"/>
              </w:rPr>
              <w:t>GROUP BY t.ciudad_cliente,t.pais_cliente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UNION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>
              <w:rPr>
                <w:noProof/>
              </w:rPr>
              <w:t>SELECT t2.ciudad_empleado,t2.pais_empleado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9F5512">
              <w:rPr>
                <w:noProof/>
                <w:lang w:val="en-US"/>
              </w:rPr>
              <w:t>FROM Temporal t2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WHERE t2.ciudad_empleado!='-'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GROUP BY t2.ciudad_empleado,t2.pais_empleado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UNION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>
              <w:rPr>
                <w:noProof/>
              </w:rPr>
              <w:t>SELECT t4.ciudad_tienda,t4.pais_tienda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FROM Temporal t4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WHERE t4.ciudad_tienda!='-'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GROUP BY t4.ciudad_tienda,t4.pais_tienda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) t3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GROUP BY t3.ciudad_cliente,t3.pais_cliente;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lastRenderedPageBreak/>
              <w:t>-- DISTRITO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>INSERT INTO Distrito(direccion,cod_postal,id_ciudad)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  <w:t>SELECT t3.direccion_cliente,t3.codigo_postal_cliente,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9F5512">
              <w:rPr>
                <w:noProof/>
                <w:lang w:val="en-US"/>
              </w:rPr>
              <w:t>(SELECT c.id_ciudad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FROM Ciudad c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INNER JOIN Pais p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ON c.id_pais=p.id_pais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>
              <w:rPr>
                <w:noProof/>
              </w:rPr>
              <w:t>WHERE c.nombre=t3.ciudad_cliente AND p.nombre=t3.pais_cliente)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FROM 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(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SELECT t.direccion_cliente,t.codigo_postal_cliente,t.ciudad_cliente,t.pais_cliente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9F5512">
              <w:rPr>
                <w:noProof/>
                <w:lang w:val="en-US"/>
              </w:rPr>
              <w:t>FROM Temporal t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WHERE t.direccion_cliente!='-'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>
              <w:rPr>
                <w:noProof/>
              </w:rPr>
              <w:t>GROUP BY t.direccion_cliente,t.codigo_postal_cliente,t.ciudad_cliente,t.pais_cliente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UNION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SELECT t2.direccion_empleado,t2.codigo_postal_empleado,t2.ciudad_empleado,t2.pais_empleado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9F5512">
              <w:rPr>
                <w:noProof/>
                <w:lang w:val="en-US"/>
              </w:rPr>
              <w:t>FROM Temporal t2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WHERE t2.direccion_empleado!='-'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>
              <w:rPr>
                <w:noProof/>
              </w:rPr>
              <w:t>GROUP BY t2.direccion_empleado,t2.codigo_postal_empleado,t2.ciudad_empleado,t2.pais_empleado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UNION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SELECT t4.direccion_tienda,t4.codigo_postal_tienda,t4.ciudad_tienda,t4.pais_tienda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9F5512">
              <w:rPr>
                <w:noProof/>
                <w:lang w:val="en-US"/>
              </w:rPr>
              <w:t>FROM Temporal t4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WHERE t4.direccion_tienda!='-'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>
              <w:rPr>
                <w:noProof/>
              </w:rPr>
              <w:t>GROUP BY t4.direccion_tienda,t4.codigo_postal_tienda,t4.ciudad_tienda,t4.pais_tienda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lastRenderedPageBreak/>
              <w:tab/>
            </w:r>
            <w:r>
              <w:rPr>
                <w:noProof/>
              </w:rPr>
              <w:tab/>
              <w:t>) t3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GROUP BY t3.direccion_cliente,t3.codigo_postal_cliente,t3.ciudad_cliente,t3.pais_cliente;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>INSERT INTO Clientes(nombre,apellido,correo,fecha_registro,estado,id_distrito)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>
              <w:rPr>
                <w:noProof/>
              </w:rPr>
              <w:tab/>
            </w:r>
            <w:r w:rsidRPr="009F5512">
              <w:rPr>
                <w:noProof/>
                <w:lang w:val="en-US"/>
              </w:rPr>
              <w:t>SELECT split_part(t.nombre_cliente, ' ', 1) AS nombre,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>
              <w:rPr>
                <w:noProof/>
              </w:rPr>
              <w:t>split_part(t.nombre_cliente, ' ', 2) AS apellido,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t.correo_cliente,t.fecha_creacion,t.cliente_activo,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9F5512">
              <w:rPr>
                <w:noProof/>
                <w:lang w:val="en-US"/>
              </w:rPr>
              <w:t>(SELECT d.id_distrito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FROM Distrito d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INNER JOIN Ciudad c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ON d.id_ciudad=c.id_ciudad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INNER JOIN Pais p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ON c.id_pais=p.id_pais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>
              <w:rPr>
                <w:noProof/>
              </w:rPr>
              <w:t>WHERE d.direccion=t.direccion_cliente AND c.nombre=t.ciudad_cliente AND p.nombre=t.pais_cliente)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9F5512">
              <w:rPr>
                <w:noProof/>
                <w:lang w:val="en-US"/>
              </w:rPr>
              <w:t>FROM Temporal t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WHERE t.nombre_cliente!='-'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>
              <w:rPr>
                <w:noProof/>
              </w:rPr>
              <w:t>GROUP BY t.nombre_cliente,t.correo_cliente,t.fecha_creacion,t.cliente_activo,t.direccion_cliente,t.ciudad_cliente,t.pais_cliente;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lastRenderedPageBreak/>
              <w:t>INSERT INTO Empleados(nombre,apellido,correo,estado,id_distrito)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  <w:t>SELECT split_part(t.nombre_empleado, ' ', 1) AS nombre,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split_part(t.nombre_empleado, ' ', 2) AS apellido,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t.correo_empleado,t.empleado_activo,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9F5512">
              <w:rPr>
                <w:noProof/>
                <w:lang w:val="en-US"/>
              </w:rPr>
              <w:t>(SELECT d.id_distrito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FROM Distrito d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INNER JOIN Ciudad c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ON d.id_ciudad=c.id_ciudad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INNER JOIN Pais p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ON c.id_pais=p.id_pais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>
              <w:rPr>
                <w:noProof/>
              </w:rPr>
              <w:t>WHERE d.direccion=t.direccion_empleado AND c.nombre=t.ciudad_empleado AND p.nombre=t.pais_empleado)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9F5512">
              <w:rPr>
                <w:noProof/>
                <w:lang w:val="en-US"/>
              </w:rPr>
              <w:t>FROM Temporal t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WHERE t.nombre_empleado!='-'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>
              <w:rPr>
                <w:noProof/>
              </w:rPr>
              <w:t>GROUP BY t.nombre_empleado,t.correo_empleado,t.empleado_activo,t.direccion_empleado,t.ciudad_empleado,t.pais_empleado;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lastRenderedPageBreak/>
              <w:t>INSERT INTO Clasificacion(descripcion)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  <w:t>SELECT clasificacion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9F5512">
              <w:rPr>
                <w:noProof/>
                <w:lang w:val="en-US"/>
              </w:rPr>
              <w:t>FROM Temporal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WHERE clasificacion!='-'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>
              <w:rPr>
                <w:noProof/>
              </w:rPr>
              <w:t>GROUP BY clasificacion;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>INSERT INTO Pelicula(titulo,descripcion,anio_lanzamiento,duracion,cant_dias_renta,precio_renta,costo_por_anio,id_clasificacion)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  <w:t>SELECT t.nombre_pelicula,t.descripcion_pelicula,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t.anio_lanzamiento,CAST (t.duracion AS INTEGER),CAST (t.dias_renta AS INTEGER),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CAST (t.costo_renta AS NUMERIC(7,2)),CAST (t.costo_por_anio AS NUMERIC(7,2)),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(SELECT id_clasificacion FROM Clasificacion WHERE descripcion=t.clasificacion)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FROM Temporal t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WHERE t.nombre_pelicula!='-'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GROUP BY t.nombre_pelicula,t.descripcion_pelicula,t.anio_lanzamiento,t.duracion,t.dias_renta,t.costo_renta,t.costo_por_anio,t.clasificacion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ORDER BY t.nombre_pelicula ASC;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lastRenderedPageBreak/>
              <w:t>INSERT INTO Lenguaje(descripcion)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  <w:t>SELECT lenguaje_pelicula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9F5512">
              <w:rPr>
                <w:noProof/>
                <w:lang w:val="en-US"/>
              </w:rPr>
              <w:t>FROM Temporal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WHERE lenguaje_pelicula!='-'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>
              <w:rPr>
                <w:noProof/>
              </w:rPr>
              <w:t>GROUP BY lenguaje_pelicula;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>INSERT INTO Actores(nombre,apellido)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>
              <w:rPr>
                <w:noProof/>
              </w:rPr>
              <w:tab/>
            </w:r>
            <w:r w:rsidRPr="009F5512">
              <w:rPr>
                <w:noProof/>
                <w:lang w:val="en-US"/>
              </w:rPr>
              <w:t>SELECT split_part(actor_pelicula, ' ', 1) AS nombre,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split_part(actor_pelicula, ' ', 2) AS apellido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FROM Temporal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WHERE actor_pelicula!='-'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GROUP BY actor_pelicula;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>INSERT INTO Categorias(descripcion)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  <w:t>SELECT categoria_pelicula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FROM Temporal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WHERE categoria_pelicula!='-'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>
              <w:rPr>
                <w:noProof/>
              </w:rPr>
              <w:t>GROUP BY categoria_pelicula;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lastRenderedPageBreak/>
              <w:t>INSERT INTO Traducciones(id_pelicula,id_lenguaje)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  <w:t>SELECT (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SELECT p.id_pelicula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FROM Pelicula p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WHERE p.titulo=t.nombre_pelicula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AND p.anio_lanzamiento=t.anio_lanzamiento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9F5512">
              <w:rPr>
                <w:noProof/>
                <w:lang w:val="en-US"/>
              </w:rPr>
              <w:t>AND p.duracion=CAST (t.duracion AS INTEGER)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),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(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SELECT l.id_lenguaje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FROM Lenguaje l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>
              <w:rPr>
                <w:noProof/>
              </w:rPr>
              <w:t>WHERE l.descripcion=t.lenguaje_pelicula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)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FROM Temporal t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WHERE t.nombre_pelicula!='-'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GROUP BY t.nombre_pelicula,t.anio_lanzamiento,t.duracion,t.lenguaje_pelicula;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lastRenderedPageBreak/>
              <w:t>INSERT INTO Reparto(id_pelicula,id_actor)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  <w:t>SELECT (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SELECT p.id_pelicula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FROM Pelicula p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WHERE p.titulo=t.nombre_pelicula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AND p.anio_lanzamiento=t.anio_lanzamiento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9F5512">
              <w:rPr>
                <w:noProof/>
                <w:lang w:val="en-US"/>
              </w:rPr>
              <w:t>AND p.duracion=CAST (t.duracion AS INTEGER)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),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(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SELECT id_actor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FROM Actores a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WHERE a.nombre=split_part(t.actor_pelicula, ' ', 1)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AND a.apellido=split_part(t.actor_pelicula, ' ', 2)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>
              <w:rPr>
                <w:noProof/>
              </w:rPr>
              <w:t>)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FROM Temporal t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WHERE t.nombre_pelicula!='-'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GROUP BY t.nombre_pelicula,t.anio_lanzamiento,t.duracion,t.actor_pelicula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9F5512">
              <w:rPr>
                <w:noProof/>
                <w:lang w:val="en-US"/>
              </w:rPr>
              <w:t>ORDER BY t.actor_pelicula ASC;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</w:p>
          <w:p w:rsidR="009F5512" w:rsidRDefault="009F5512" w:rsidP="009F5512">
            <w:pPr>
              <w:pStyle w:val="Contenido"/>
              <w:rPr>
                <w:noProof/>
                <w:lang w:val="en-US"/>
              </w:rPr>
            </w:pPr>
          </w:p>
          <w:p w:rsidR="009F5512" w:rsidRDefault="009F5512" w:rsidP="009F5512">
            <w:pPr>
              <w:pStyle w:val="Contenido"/>
              <w:rPr>
                <w:noProof/>
                <w:lang w:val="en-US"/>
              </w:rPr>
            </w:pPr>
          </w:p>
          <w:p w:rsidR="009F5512" w:rsidRDefault="009F5512" w:rsidP="009F5512">
            <w:pPr>
              <w:pStyle w:val="Contenido"/>
              <w:rPr>
                <w:noProof/>
                <w:lang w:val="en-US"/>
              </w:rPr>
            </w:pPr>
          </w:p>
          <w:p w:rsidR="009F5512" w:rsidRDefault="009F5512" w:rsidP="009F5512">
            <w:pPr>
              <w:pStyle w:val="Contenido"/>
              <w:rPr>
                <w:noProof/>
                <w:lang w:val="en-US"/>
              </w:rPr>
            </w:pP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lastRenderedPageBreak/>
              <w:t>INSERT INTO det_peli_cat(id_pelicula,id_categoria)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  <w:t>SELECT (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SELECT p.id_pelicula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FROM Pelicula p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>
              <w:rPr>
                <w:noProof/>
              </w:rPr>
              <w:t>WHERE p.titulo=t.nombre_pelicula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AND p.anio_lanzamiento=t.anio_lanzamiento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9F5512">
              <w:rPr>
                <w:noProof/>
                <w:lang w:val="en-US"/>
              </w:rPr>
              <w:t>AND p.duracion=CAST (t.duracion AS INTEGER)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),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(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SELECT id_categoria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>
              <w:rPr>
                <w:noProof/>
              </w:rPr>
              <w:t>FROM Categorias c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WHERE c.descripcion=t.categoria_pelicula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)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FROM Temporal t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WHERE t.nombre_pelicula!='-'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GROUP BY t.nombre_pelicula,t.anio_lanzamiento,t.duracion,t.categoria_pelicula;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lastRenderedPageBreak/>
              <w:t>INSERT INTO Tienda(nombre,id_distrito,id_jefe)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  <w:t>SELECT t.nombre_tienda,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(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SELECT d.id_distrito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9F5512">
              <w:rPr>
                <w:noProof/>
                <w:lang w:val="en-US"/>
              </w:rPr>
              <w:t>FROM Distrito d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INNER JOIN Ciudad c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>
              <w:rPr>
                <w:noProof/>
              </w:rPr>
              <w:t>ON d.id_ciudad=c.id_ciudad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9F5512">
              <w:rPr>
                <w:noProof/>
                <w:lang w:val="en-US"/>
              </w:rPr>
              <w:t>INNER JOIN Pais p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ON c.id_pais=p.id_pais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>
              <w:rPr>
                <w:noProof/>
              </w:rPr>
              <w:t>WHERE d.direccion=t.direccion_tienda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AND c.nombre=t.ciudad_tienda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AND p.nombre=t.pais_tienda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),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(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SELECT e.id_empleado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FROM Empleados e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WHERE e.nombre=split_part(t.encargado_tienda, ' ', 1)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AND e.apellido=split_part(t.encargado_tienda, ' ', 2)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9F5512">
              <w:rPr>
                <w:noProof/>
                <w:lang w:val="en-US"/>
              </w:rPr>
              <w:t>)</w:t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FROM Temporal t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WHERE t.nombre_tienda!='-'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>
              <w:rPr>
                <w:noProof/>
              </w:rPr>
              <w:t>GROUP BY t.nombre_tienda,t.direccion_tienda,t.ciudad_tienda,t.pais_tienda,t.encargado_tienda;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lastRenderedPageBreak/>
              <w:t>INSERT INTO Autorizacion(usuario,contrasenia,id_empleado,id_tienda)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  <w:t>SELECT t.usuario_empleado,t.contrasenia_empleado,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(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SELECT e.id_empleado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FROM Empleados e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WHERE e.nombre=split_part(t.nombre_empleado, ' ', 1)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AND e.apellido=split_part(t.nombre_empleado, ' ', 2)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),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(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SELECT ti.id_tienda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FROM Tienda ti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WHERE ti.nombre=t.nombre_tienda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9F5512">
              <w:rPr>
                <w:noProof/>
                <w:lang w:val="en-US"/>
              </w:rPr>
              <w:t>)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FROM Temporal t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WHERE t.usuario_empleado!='-'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>
              <w:rPr>
                <w:noProof/>
              </w:rPr>
              <w:t>GROUP BY t.usuario_empleado,t.contrasenia_empleado,t.nombre_empleado,t.nombre_tienda;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lastRenderedPageBreak/>
              <w:t>INSERT INTO Renta(fecha_renta,fecha_devuelta,fecha_pago,id_autorizacion,id_tienda,id_cliente)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  <w:t>SELECT t.fecha_renta,t.fecha_retorno,t.fecha_pago,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(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SELECT e.id_empleado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FROM Empleados e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WHERE e.nombre=split_part(t.nombre_empleado, ' ', 1)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AND e.apellido=split_part(t.nombre_empleado, ' ', 2)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),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(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SELECT ti.id_tienda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FROM Tienda ti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WHERE ti.nombre=t.nombre_tienda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9F5512">
              <w:rPr>
                <w:noProof/>
                <w:lang w:val="en-US"/>
              </w:rPr>
              <w:t>),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(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SELECT c.id_cliente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FROM Clientes c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WHERE c.nombre=split_part(t.nombre_cliente, ' ', 1)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AND c.apellido=split_part(t.nombre_cliente, ' ', 2)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>
              <w:rPr>
                <w:noProof/>
              </w:rPr>
              <w:t>)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FROM Temporal t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WHERE t.nombre_cliente!='-' -- Si No hay cliente no hay renta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GROUP BY t.fecha_renta,t.fecha_retorno,t.fecha_pago,t.nombre_empleado,t.nombre_tienda,t.nombre_cliente;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lastRenderedPageBreak/>
              <w:t>INSERT INTO Detalle_renta(id_renta,id_pelicula,precio)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>
              <w:rPr>
                <w:noProof/>
              </w:rPr>
              <w:tab/>
            </w:r>
            <w:r w:rsidRPr="009F5512">
              <w:rPr>
                <w:noProof/>
                <w:lang w:val="en-US"/>
              </w:rPr>
              <w:t>SELECT (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SELECT r.id_renta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FROM Renta r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INNER JOIN Clientes c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ON r.id_cliente=c.id_cliente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INNER JOIN Tienda ti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ON r.id_tienda=ti.id_tienda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INNER JOIN Autorizacion a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ON r.id_autorizacion=a.id_autorizacion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>
              <w:rPr>
                <w:noProof/>
              </w:rPr>
              <w:t>INNER JOIN Empleados e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ON a.id_empleado=e.id_empleado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WHERE r.fecha_renta=t.fecha_renta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AND r.fecha_devuelta=t.fecha_retorno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AND r.fecha_pago=t.fecha_pago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9F5512">
              <w:rPr>
                <w:noProof/>
                <w:lang w:val="en-US"/>
              </w:rPr>
              <w:t>AND e.nombre=split_part(t.nombre_empleado, ' ', 1)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>
              <w:rPr>
                <w:noProof/>
              </w:rPr>
              <w:t>AND e.apellido=split_part(t.nombre_empleado, ' ', 2)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AND ti.nombre=t.nombre_tienda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9F5512">
              <w:rPr>
                <w:noProof/>
                <w:lang w:val="en-US"/>
              </w:rPr>
              <w:t>AND c.nombre=split_part(t.nombre_cliente, ' ', 1)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>
              <w:rPr>
                <w:noProof/>
              </w:rPr>
              <w:t>AND c.apellido=split_part(t.nombre_cliente, ' ', 2)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),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(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SELECT p.id_pelicula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FROM Pelicula p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lastRenderedPageBreak/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WHERE p.titulo=t.nombre_pelicula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AND p.anio_lanzamiento=t.anio_lanzamiento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9F5512">
              <w:rPr>
                <w:noProof/>
                <w:lang w:val="en-US"/>
              </w:rPr>
              <w:t>AND p.duracion=CAST (t.duracion AS INTEGER)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),CAST (t.costo_renta AS NUMERIC(7,2))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FROM Temporal t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>
              <w:rPr>
                <w:noProof/>
              </w:rPr>
              <w:t>WHERE t.nombre_cliente!='-' -- Si No hay cliente no hay renta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GROUP BY t.fecha_renta,t.fecha_retorno,t.fecha_pago,t.nombre_empleado,t.nombre_tienda,t.nombre_cliente,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t.nombre_pelicula,t.anio_lanzamiento,t.duracion,t.costo_renta;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>-- ******************* OPCION 1 (Exito) *******************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>INSERT INTO Inventario(id_pelicula,id_tienda,cantidad)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>
              <w:rPr>
                <w:noProof/>
              </w:rPr>
              <w:tab/>
            </w:r>
            <w:r w:rsidRPr="009F5512">
              <w:rPr>
                <w:noProof/>
                <w:lang w:val="en-US"/>
              </w:rPr>
              <w:t>SELECT ax1.id_pelicula,ax1.id_tienda,COUNT(*) AS cantidad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FROM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(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SELECT (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SELECT p.id_pelicula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FROM Pelicula p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>
              <w:rPr>
                <w:noProof/>
              </w:rPr>
              <w:t>WHERE p.titulo=t.nombre_pelicula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AND p.anio_lanzamiento=t.anio_lanzamiento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AND p.duracion=CAST (t.duracion AS INTEGER)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),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(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lastRenderedPageBreak/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SELECT a.id_tienda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FROM Tienda a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WHERE a.nombre=t.nombre_tienda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),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t.nombre_cliente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FROM Temporal t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--WHERE t.nombre_pelicula!='-' </w:t>
            </w:r>
            <w:r>
              <w:rPr>
                <w:noProof/>
              </w:rPr>
              <w:tab/>
              <w:t>-- No peliculas nulas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--AND t.nombre_tienda!='-'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-- No tiendas nulas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--AND t.nombre_cliente!='-'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-- No clientes nulos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GROUP BY t.nombre_pelicula,t.anio_lanzamiento,t.duracion,t.nombre_tienda,t.nombre_cliente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ORDER BY t.nombre_pelicula,t.anio_lanzamiento,t.duracion,t.nombre_tienda ASC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) ax1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GROUP BY ax1.id_pelicula,ax1.id_tienda; -- Se hace el conteo la pelicula a partir de la venta de la pelicula y el cliente, 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>-- ******************* OPCION 2 *******************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>INSERT INTO Inventario(id_pelicula,id_tienda,cantidad)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>
              <w:rPr>
                <w:noProof/>
              </w:rPr>
              <w:tab/>
            </w:r>
            <w:r w:rsidRPr="009F5512">
              <w:rPr>
                <w:noProof/>
                <w:lang w:val="en-US"/>
              </w:rPr>
              <w:t>SELECT ax1.id_tienda,ax1.id_cliente,COUNT(ax1.id_pelicula) AS cantidad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FROM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(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SELECT (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>
              <w:rPr>
                <w:noProof/>
              </w:rPr>
              <w:t>SELECT p.id_pelicula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FROM Pelicula p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WHERE p.titulo=t.nombre_pelicula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AND p.anio_lanzamiento=t.anio_lanzamiento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AND p.duracion=CAST (t.duracion AS INTEGER)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lastRenderedPageBreak/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),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(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SELECT a.id_tienda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FROM Tienda a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WHERE a.nombre=t.nombre_tienda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9F5512">
              <w:rPr>
                <w:noProof/>
                <w:lang w:val="en-US"/>
              </w:rPr>
              <w:t>),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(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SELECT c.id_cliente</w:t>
            </w:r>
          </w:p>
          <w:p w:rsidR="009F5512" w:rsidRPr="009F5512" w:rsidRDefault="009F5512" w:rsidP="009F5512">
            <w:pPr>
              <w:pStyle w:val="Contenido"/>
              <w:rPr>
                <w:noProof/>
                <w:lang w:val="en-US"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  <w:t>FROM Clientes c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 w:rsidRPr="009F5512">
              <w:rPr>
                <w:noProof/>
                <w:lang w:val="en-US"/>
              </w:rPr>
              <w:tab/>
            </w:r>
            <w:r>
              <w:rPr>
                <w:noProof/>
              </w:rPr>
              <w:t>WHERE CONCAT(c.nombre,' ',c.apellido)=t.nombre_cliente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)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FROM Temporal t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--WHERE t.nombre_pelicula!='-' </w:t>
            </w:r>
            <w:r>
              <w:rPr>
                <w:noProof/>
              </w:rPr>
              <w:tab/>
              <w:t>-- No peliculas nulas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--AND t.nombre_tienda!='-'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-- No tiendas nulas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--AND t.nombre_cliente!='-'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-- No clientes nulos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GROUP BY t.nombre_pelicula,t.anio_lanzamiento,t.duracion,t.nombre_tienda,t.nombre_cliente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ORDER BY t.nombre_pelicula,t.anio_lanzamiento,t.duracion,t.nombre_tienda ASC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) ax1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GROUP BY ax1.id_tienda,ax1.id_cliente; -- Se hace el conteo la pelicula a partir de la venta de la pelicula y el cliente, 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</w:p>
          <w:p w:rsidR="009F5512" w:rsidRDefault="009F5512" w:rsidP="009F5512">
            <w:pPr>
              <w:pStyle w:val="Contenido"/>
              <w:rPr>
                <w:noProof/>
              </w:rPr>
            </w:pPr>
            <w:bookmarkStart w:id="0" w:name="_GoBack"/>
            <w:bookmarkEnd w:id="0"/>
            <w:r>
              <w:rPr>
                <w:noProof/>
              </w:rPr>
              <w:tab/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lastRenderedPageBreak/>
              <w:t>SELECT t.nombre_pelicula,t.nombre_tienda,t.nombre_cliente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  <w:t>FROM Temporal t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  <w:t>WHERE t.nombre_pelicula!='-'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  <w:t>AND t.nombre_tienda!='-'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  <w:t>AND t.nombre_cliente!='-'</w:t>
            </w:r>
          </w:p>
          <w:p w:rsidR="009F5512" w:rsidRDefault="009F5512" w:rsidP="009F5512">
            <w:pPr>
              <w:pStyle w:val="Contenido"/>
              <w:rPr>
                <w:noProof/>
              </w:rPr>
            </w:pPr>
            <w:r>
              <w:rPr>
                <w:noProof/>
              </w:rPr>
              <w:tab/>
              <w:t>GROUP BY t.nombre_pelicula,t.nombre_tienda,t.nombre_cliente;</w:t>
            </w:r>
          </w:p>
        </w:tc>
      </w:tr>
      <w:tr w:rsidR="00DF027C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DF027C" w:rsidRPr="00DF027C" w:rsidRDefault="00DF027C" w:rsidP="00DF027C">
            <w:pPr>
              <w:pStyle w:val="Textodestacado"/>
              <w:jc w:val="center"/>
              <w:rPr>
                <w:noProof/>
              </w:rPr>
            </w:pPr>
          </w:p>
        </w:tc>
      </w:tr>
      <w:tr w:rsidR="00DF027C" w:rsidTr="00DF027C">
        <w:trPr>
          <w:trHeight w:val="5931"/>
        </w:trPr>
        <w:tc>
          <w:tcPr>
            <w:tcW w:w="9999" w:type="dxa"/>
          </w:tcPr>
          <w:p w:rsidR="00DF027C" w:rsidRDefault="00DF027C" w:rsidP="00DF027C">
            <w:pPr>
              <w:pStyle w:val="Contenido"/>
              <w:rPr>
                <w:i/>
                <w:noProof/>
                <w:sz w:val="36"/>
              </w:rPr>
            </w:pPr>
          </w:p>
        </w:tc>
      </w:tr>
    </w:tbl>
    <w:p w:rsidR="0087605E" w:rsidRPr="00D70D02" w:rsidRDefault="0087605E" w:rsidP="00AB02A7">
      <w:pPr>
        <w:spacing w:after="200"/>
        <w:rPr>
          <w:noProof/>
        </w:rPr>
      </w:pPr>
    </w:p>
    <w:sectPr w:rsidR="0087605E" w:rsidRPr="00D70D02" w:rsidSect="009F5512">
      <w:headerReference w:type="default" r:id="rId8"/>
      <w:footerReference w:type="default" r:id="rId9"/>
      <w:pgSz w:w="20160" w:h="12240" w:orient="landscape" w:code="5"/>
      <w:pgMar w:top="936" w:right="720" w:bottom="936" w:left="720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58B" w:rsidRDefault="0033758B">
      <w:r>
        <w:separator/>
      </w:r>
    </w:p>
    <w:p w:rsidR="0033758B" w:rsidRDefault="0033758B"/>
  </w:endnote>
  <w:endnote w:type="continuationSeparator" w:id="0">
    <w:p w:rsidR="0033758B" w:rsidRDefault="0033758B">
      <w:r>
        <w:continuationSeparator/>
      </w:r>
    </w:p>
    <w:p w:rsidR="0033758B" w:rsidRDefault="003375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D05EEE">
          <w:rPr>
            <w:noProof/>
            <w:lang w:bidi="es-ES"/>
          </w:rPr>
          <w:t>15</w:t>
        </w:r>
        <w:r>
          <w:rPr>
            <w:noProof/>
            <w:lang w:bidi="es-ES"/>
          </w:rPr>
          <w:fldChar w:fldCharType="end"/>
        </w:r>
      </w:p>
    </w:sdtContent>
  </w:sdt>
  <w:p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58B" w:rsidRDefault="0033758B">
      <w:r>
        <w:separator/>
      </w:r>
    </w:p>
    <w:p w:rsidR="0033758B" w:rsidRDefault="0033758B"/>
  </w:footnote>
  <w:footnote w:type="continuationSeparator" w:id="0">
    <w:p w:rsidR="0033758B" w:rsidRDefault="0033758B">
      <w:r>
        <w:continuationSeparator/>
      </w:r>
    </w:p>
    <w:p w:rsidR="0033758B" w:rsidRDefault="0033758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Encabezado"/>
            <w:rPr>
              <w:noProof/>
            </w:rPr>
          </w:pPr>
        </w:p>
      </w:tc>
    </w:tr>
  </w:tbl>
  <w:p w:rsidR="00D077E9" w:rsidRDefault="00D077E9" w:rsidP="00D077E9">
    <w:pPr>
      <w:pStyle w:val="Encabezado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512"/>
    <w:rsid w:val="0002482E"/>
    <w:rsid w:val="00050324"/>
    <w:rsid w:val="000747A0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58B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E5FEE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77F79"/>
    <w:rsid w:val="009C7720"/>
    <w:rsid w:val="009F5512"/>
    <w:rsid w:val="00A23AFA"/>
    <w:rsid w:val="00A31B3E"/>
    <w:rsid w:val="00A532F3"/>
    <w:rsid w:val="00A8489E"/>
    <w:rsid w:val="00AB02A7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5EEE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CE72384B-C76F-4F92-8C08-E47E3A2F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Puesto">
    <w:name w:val="Title"/>
    <w:basedOn w:val="Normal"/>
    <w:link w:val="Puest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\AppData\Roaming\Microsoft\Plantilla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8D0E1154DC4B4DB6A071970A171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399DA-5A2A-474C-9D59-2A1723FEDBE5}"/>
      </w:docPartPr>
      <w:docPartBody>
        <w:p w:rsidR="00000000" w:rsidRDefault="000C7EB8" w:rsidP="000C7EB8">
          <w:pPr>
            <w:pStyle w:val="DA8D0E1154DC4B4DB6A071970A1718DB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noProof/>
              <w:lang w:bidi="es-ES"/>
            </w:rPr>
            <w:t>abril 25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BC31E0EF6652468A8B38535CC0A71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DD5F8-3509-4737-ACC3-7845692BE4DF}"/>
      </w:docPartPr>
      <w:docPartBody>
        <w:p w:rsidR="00000000" w:rsidRDefault="000C7EB8" w:rsidP="000C7EB8">
          <w:pPr>
            <w:pStyle w:val="BC31E0EF6652468A8B38535CC0A71191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EB8"/>
    <w:rsid w:val="000C7EB8"/>
    <w:rsid w:val="0032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rsid w:val="000C7EB8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sid w:val="000C7EB8"/>
    <w:rPr>
      <w:caps/>
      <w:color w:val="44546A" w:themeColor="text2"/>
      <w:spacing w:val="20"/>
      <w:sz w:val="32"/>
      <w:lang w:val="es-ES" w:eastAsia="en-US"/>
    </w:rPr>
  </w:style>
  <w:style w:type="paragraph" w:customStyle="1" w:styleId="0FEB74BC45A94A488191F669CD5DCC16">
    <w:name w:val="0FEB74BC45A94A488191F669CD5DCC16"/>
  </w:style>
  <w:style w:type="paragraph" w:customStyle="1" w:styleId="69FAE2E405C74BABAD408F966AA901D2">
    <w:name w:val="69FAE2E405C74BABAD408F966AA901D2"/>
  </w:style>
  <w:style w:type="paragraph" w:customStyle="1" w:styleId="7E541981A7BF44BDB4B4F1F3B356F567">
    <w:name w:val="7E541981A7BF44BDB4B4F1F3B356F567"/>
  </w:style>
  <w:style w:type="paragraph" w:customStyle="1" w:styleId="8F960A5CE8D547E386AB124C28D0DDF7">
    <w:name w:val="8F960A5CE8D547E386AB124C28D0DDF7"/>
  </w:style>
  <w:style w:type="paragraph" w:customStyle="1" w:styleId="527B467B8E9349ACA01B68453117250E">
    <w:name w:val="527B467B8E9349ACA01B68453117250E"/>
  </w:style>
  <w:style w:type="paragraph" w:customStyle="1" w:styleId="F6F10B8F91E74C53B91629FB8C64234D">
    <w:name w:val="F6F10B8F91E74C53B91629FB8C64234D"/>
  </w:style>
  <w:style w:type="paragraph" w:customStyle="1" w:styleId="99355CF6C97D46C3B12231A692EFB75B">
    <w:name w:val="99355CF6C97D46C3B12231A692EFB75B"/>
  </w:style>
  <w:style w:type="paragraph" w:customStyle="1" w:styleId="C8FB645E77D6404989CD5A9100E53C03">
    <w:name w:val="C8FB645E77D6404989CD5A9100E53C03"/>
  </w:style>
  <w:style w:type="paragraph" w:customStyle="1" w:styleId="B836418A97934F2DBD94FE704052C43F">
    <w:name w:val="B836418A97934F2DBD94FE704052C43F"/>
    <w:rsid w:val="000C7EB8"/>
  </w:style>
  <w:style w:type="paragraph" w:customStyle="1" w:styleId="9CBF80DA018544149163CCDA03C402DB">
    <w:name w:val="9CBF80DA018544149163CCDA03C402DB"/>
    <w:rsid w:val="000C7EB8"/>
  </w:style>
  <w:style w:type="paragraph" w:customStyle="1" w:styleId="DA9694B505A7485B9CFAC62037F6C611">
    <w:name w:val="DA9694B505A7485B9CFAC62037F6C611"/>
    <w:rsid w:val="000C7EB8"/>
  </w:style>
  <w:style w:type="paragraph" w:customStyle="1" w:styleId="DA8D0E1154DC4B4DB6A071970A1718DB">
    <w:name w:val="DA8D0E1154DC4B4DB6A071970A1718DB"/>
    <w:rsid w:val="000C7EB8"/>
  </w:style>
  <w:style w:type="paragraph" w:customStyle="1" w:styleId="BC31E0EF6652468A8B38535CC0A71191">
    <w:name w:val="BC31E0EF6652468A8B38535CC0A71191"/>
    <w:rsid w:val="000C7EB8"/>
  </w:style>
  <w:style w:type="paragraph" w:customStyle="1" w:styleId="D587A8B7B6F94C90B367CDF917E792BA">
    <w:name w:val="D587A8B7B6F94C90B367CDF917E792BA"/>
    <w:rsid w:val="000C7E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</Template>
  <TotalTime>6</TotalTime>
  <Pages>1</Pages>
  <Words>1840</Words>
  <Characters>10122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</dc:creator>
  <cp:keywords/>
  <cp:lastModifiedBy>Alexander</cp:lastModifiedBy>
  <cp:revision>3</cp:revision>
  <cp:lastPrinted>2020-04-26T03:41:00Z</cp:lastPrinted>
  <dcterms:created xsi:type="dcterms:W3CDTF">2020-04-26T03:35:00Z</dcterms:created>
  <dcterms:modified xsi:type="dcterms:W3CDTF">2020-04-26T03:41:00Z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